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7A5" w:rsidRDefault="00A57327">
      <w:pPr>
        <w:rPr>
          <w:b/>
          <w:u w:val="single"/>
        </w:rPr>
      </w:pPr>
      <w:bookmarkStart w:id="0" w:name="_GoBack"/>
      <w:bookmarkEnd w:id="0"/>
      <w:r>
        <w:rPr>
          <w:b/>
          <w:u w:val="single"/>
        </w:rPr>
        <w:t>Enviar documentos  a la papelera</w:t>
      </w:r>
    </w:p>
    <w:p w:rsidR="00A357A5" w:rsidRDefault="00A57327">
      <w:r>
        <w:t xml:space="preserve">En el backend ha de crearse una carpeta auxiliar por cada usuario, aparte de la que ya tiene, debe de crear otra cuyo nombre será igual, pero al principio se añadirá “Papelera- “de esta forma en dicha </w:t>
      </w:r>
      <w:r>
        <w:t>carpeta (folder) se guardaran los archivos que tenga dicho cliente en la papelera, por lo tanto, ahora el usuario tendrá dos Folder, ha de cambiarse dicha referencia en el Json Folder.</w:t>
      </w:r>
    </w:p>
    <w:p w:rsidR="00A357A5" w:rsidRDefault="00A57327">
      <w:r>
        <w:t>También ha de crearse un método que sea capaz de mover documentos de un</w:t>
      </w:r>
      <w:r>
        <w:t>a carpeta a otra, pudiendo pasar al método tres parámetros, el documento en sí, el folder de destino y el folder de la que procede. Así el método podría ser reutilizado para hacer la operación inversa.</w:t>
      </w:r>
    </w:p>
    <w:p w:rsidR="00A357A5" w:rsidRDefault="00A57327">
      <w:r>
        <w:t>En el frontend ha de crearse la sección de Papelera, d</w:t>
      </w:r>
      <w:r>
        <w:t>onde estará la vista que se describe en los mockups, entonces se podrán observar los documentos de la  papelera.</w:t>
      </w:r>
    </w:p>
    <w:p w:rsidR="00A357A5" w:rsidRDefault="00A57327">
      <w:r>
        <w:t xml:space="preserve">Además, se añadirán los botones para enviar a la papelera en la vista principal por cada documento como se indica en el mockup. </w:t>
      </w:r>
    </w:p>
    <w:p w:rsidR="00A357A5" w:rsidRDefault="00A357A5"/>
    <w:p w:rsidR="00A357A5" w:rsidRDefault="00A357A5"/>
    <w:sectPr w:rsidR="00A357A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327" w:rsidRDefault="00A57327">
      <w:pPr>
        <w:spacing w:after="0" w:line="240" w:lineRule="auto"/>
      </w:pPr>
      <w:r>
        <w:separator/>
      </w:r>
    </w:p>
  </w:endnote>
  <w:endnote w:type="continuationSeparator" w:id="0">
    <w:p w:rsidR="00A57327" w:rsidRDefault="00A57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327" w:rsidRDefault="00A57327">
      <w:pPr>
        <w:spacing w:after="0" w:line="240" w:lineRule="auto"/>
      </w:pPr>
      <w:r>
        <w:rPr>
          <w:color w:val="000000"/>
        </w:rPr>
        <w:separator/>
      </w:r>
    </w:p>
  </w:footnote>
  <w:footnote w:type="continuationSeparator" w:id="0">
    <w:p w:rsidR="00A57327" w:rsidRDefault="00A573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357A5"/>
    <w:rsid w:val="00A04B5D"/>
    <w:rsid w:val="00A357A5"/>
    <w:rsid w:val="00A57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278F13-9D1E-42C3-9307-CC284731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spacing w:line="256" w:lineRule="auto"/>
      <w:ind w:left="720"/>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Jaén Iglesias</dc:creator>
  <dc:description/>
  <cp:lastModifiedBy>Juan Carlos Jaén Iglesias</cp:lastModifiedBy>
  <cp:revision>2</cp:revision>
  <dcterms:created xsi:type="dcterms:W3CDTF">2019-10-22T14:15:00Z</dcterms:created>
  <dcterms:modified xsi:type="dcterms:W3CDTF">2019-10-22T14:15:00Z</dcterms:modified>
</cp:coreProperties>
</file>