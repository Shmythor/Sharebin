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7215" w:rsidRDefault="00814CAA">
      <w:pPr>
        <w:rPr>
          <w:b/>
          <w:u w:val="single"/>
        </w:rPr>
      </w:pPr>
      <w:bookmarkStart w:id="0" w:name="_GoBack"/>
      <w:bookmarkEnd w:id="0"/>
      <w:r>
        <w:rPr>
          <w:b/>
          <w:u w:val="single"/>
        </w:rPr>
        <w:t>Recuperación de archivos(papelera)</w:t>
      </w:r>
    </w:p>
    <w:p w:rsidR="00977215" w:rsidRDefault="00814CAA">
      <w:r>
        <w:t xml:space="preserve">Si se creó el método para mover documentos de </w:t>
      </w:r>
      <w:proofErr w:type="gramStart"/>
      <w:r>
        <w:t>una folder</w:t>
      </w:r>
      <w:proofErr w:type="gramEnd"/>
      <w:r>
        <w:t xml:space="preserve"> a otra, la parte de backend ya estaría si no, ha de crearse: un método que sea capaz de mover documentos de una carpeta a otra, pudiendo pasar al </w:t>
      </w:r>
      <w:r>
        <w:t>método tres parámetros, el documento en sí, el folder de destino y el folder de la que procede. Así el método podría ser reutilizado para hacer la operación inversa.</w:t>
      </w:r>
    </w:p>
    <w:p w:rsidR="00977215" w:rsidRDefault="00814CAA">
      <w:r>
        <w:t>En el frontend ha de crearse en la sección de Papelera el botón para recuperar archivos po</w:t>
      </w:r>
      <w:r>
        <w:t xml:space="preserve">r cada documento de la papelera. </w:t>
      </w:r>
    </w:p>
    <w:p w:rsidR="00977215" w:rsidRDefault="00977215"/>
    <w:p w:rsidR="00977215" w:rsidRDefault="00977215"/>
    <w:sectPr w:rsidR="00977215"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4CAA" w:rsidRDefault="00814CAA">
      <w:pPr>
        <w:spacing w:after="0" w:line="240" w:lineRule="auto"/>
      </w:pPr>
      <w:r>
        <w:separator/>
      </w:r>
    </w:p>
  </w:endnote>
  <w:endnote w:type="continuationSeparator" w:id="0">
    <w:p w:rsidR="00814CAA" w:rsidRDefault="00814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4CAA" w:rsidRDefault="00814CAA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814CAA" w:rsidRDefault="00814C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977215"/>
    <w:rsid w:val="00222F83"/>
    <w:rsid w:val="00814CAA"/>
    <w:rsid w:val="00977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3180608-7531-44E7-B987-0D7CBAE89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es-ES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line="254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pPr>
      <w:spacing w:line="256" w:lineRule="auto"/>
      <w:ind w:left="720"/>
      <w:textAlignment w:val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Jaén Iglesias</dc:creator>
  <dc:description/>
  <cp:lastModifiedBy>Juan Carlos Jaén Iglesias</cp:lastModifiedBy>
  <cp:revision>2</cp:revision>
  <dcterms:created xsi:type="dcterms:W3CDTF">2019-10-22T14:16:00Z</dcterms:created>
  <dcterms:modified xsi:type="dcterms:W3CDTF">2019-10-22T14:16:00Z</dcterms:modified>
</cp:coreProperties>
</file>