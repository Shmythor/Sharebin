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D18" w:rsidRDefault="00F2281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Temas en la interfaz de usuario</w:t>
      </w:r>
    </w:p>
    <w:p w:rsidR="00E26D18" w:rsidRDefault="00F22818">
      <w:r>
        <w:t xml:space="preserve">En el frontend ha de crearse un método que cambie los colores del </w:t>
      </w:r>
      <w:proofErr w:type="spellStart"/>
      <w:r>
        <w:t>css</w:t>
      </w:r>
      <w:proofErr w:type="spellEnd"/>
      <w:r>
        <w:t xml:space="preserve">, haya predefinidos en este fichero los colores por temas y dependiendo de qué tema este seleccionado usar un color u otro. Dichos </w:t>
      </w:r>
      <w:r>
        <w:t>colores y temas son los definidos en la parte de requisitos.</w:t>
      </w:r>
    </w:p>
    <w:p w:rsidR="00E26D18" w:rsidRDefault="00F22818">
      <w:r>
        <w:t>Además, de añadirse una sección que sea Temas, donde se muestren los diversos temas junto con una imagen de como seria y se pueda seleccionar, al seleccionar se cambia el tema.</w:t>
      </w:r>
    </w:p>
    <w:p w:rsidR="00E26D18" w:rsidRDefault="00E26D18"/>
    <w:p w:rsidR="00E26D18" w:rsidRDefault="00E26D18"/>
    <w:sectPr w:rsidR="00E26D1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818" w:rsidRDefault="00F22818">
      <w:pPr>
        <w:spacing w:after="0" w:line="240" w:lineRule="auto"/>
      </w:pPr>
      <w:r>
        <w:separator/>
      </w:r>
    </w:p>
  </w:endnote>
  <w:endnote w:type="continuationSeparator" w:id="0">
    <w:p w:rsidR="00F22818" w:rsidRDefault="00F2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818" w:rsidRDefault="00F228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2818" w:rsidRDefault="00F22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6D18"/>
    <w:rsid w:val="003B2E36"/>
    <w:rsid w:val="00E26D18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80608-7531-44E7-B987-0D7CBAE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2019-10-22T14:16:00Z</dcterms:created>
  <dcterms:modified xsi:type="dcterms:W3CDTF">2019-10-22T14:16:00Z</dcterms:modified>
</cp:coreProperties>
</file>