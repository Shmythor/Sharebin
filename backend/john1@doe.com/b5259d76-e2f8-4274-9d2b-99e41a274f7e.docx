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5DE" w:rsidRDefault="0041307A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Rediseñar IU</w:t>
      </w:r>
    </w:p>
    <w:p w:rsidR="00BA65DE" w:rsidRDefault="0041307A">
      <w:r>
        <w:t xml:space="preserve">Realmente no es que haya un diseño, simplemente hay que hacer una propuesta de estilo y diseño para la interfaz de usuario. Podría hacerse por mockups o directamente sobre el código, ha de proponer todos los formatos como </w:t>
      </w:r>
      <w:r>
        <w:t xml:space="preserve">serán los tamaños de las secciones y los colores especificados en los Temas de </w:t>
      </w:r>
      <w:proofErr w:type="spellStart"/>
      <w:r>
        <w:t>al</w:t>
      </w:r>
      <w:proofErr w:type="spellEnd"/>
      <w:r>
        <w:t xml:space="preserve"> Interfaz de usuario.</w:t>
      </w:r>
    </w:p>
    <w:p w:rsidR="00BA65DE" w:rsidRDefault="00BA65DE"/>
    <w:p w:rsidR="00BA65DE" w:rsidRDefault="00BA65DE"/>
    <w:sectPr w:rsidR="00BA65DE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07A" w:rsidRDefault="0041307A">
      <w:pPr>
        <w:spacing w:after="0" w:line="240" w:lineRule="auto"/>
      </w:pPr>
      <w:r>
        <w:separator/>
      </w:r>
    </w:p>
  </w:endnote>
  <w:endnote w:type="continuationSeparator" w:id="0">
    <w:p w:rsidR="0041307A" w:rsidRDefault="0041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07A" w:rsidRDefault="0041307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1307A" w:rsidRDefault="004130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A65DE"/>
    <w:rsid w:val="003F7A3F"/>
    <w:rsid w:val="0041307A"/>
    <w:rsid w:val="00BA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180608-7531-44E7-B987-0D7CBAE8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spacing w:line="256" w:lineRule="auto"/>
      <w:ind w:left="720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Jaén Iglesias</dc:creator>
  <dc:description/>
  <cp:lastModifiedBy>Juan Carlos Jaén Iglesias</cp:lastModifiedBy>
  <cp:revision>2</cp:revision>
  <dcterms:created xsi:type="dcterms:W3CDTF">2019-10-22T14:16:00Z</dcterms:created>
  <dcterms:modified xsi:type="dcterms:W3CDTF">2019-10-22T14:16:00Z</dcterms:modified>
</cp:coreProperties>
</file>