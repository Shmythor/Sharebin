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A14" w:rsidRDefault="00493666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Ordenar en la vista de Documentos</w:t>
      </w:r>
    </w:p>
    <w:p w:rsidR="00F87A14" w:rsidRDefault="00493666">
      <w:r>
        <w:t>En el frontend habrá que añadir en la vista las columnas por cada documento que se observan en el mockup de la ut, y añadir los botones que se especifican para realizar las ordenaciones.</w:t>
      </w:r>
    </w:p>
    <w:p w:rsidR="00F87A14" w:rsidRDefault="00493666">
      <w:r>
        <w:t xml:space="preserve">Además, ha de </w:t>
      </w:r>
      <w:r>
        <w:t>crear funciones en JavaScript de ordenación para los datos, donde los criterios son los descritos en la especificación de requisitos.</w:t>
      </w:r>
    </w:p>
    <w:p w:rsidR="00F87A14" w:rsidRDefault="00F87A14"/>
    <w:p w:rsidR="00F87A14" w:rsidRDefault="00F87A14"/>
    <w:sectPr w:rsidR="00F87A14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666" w:rsidRDefault="00493666">
      <w:pPr>
        <w:spacing w:after="0" w:line="240" w:lineRule="auto"/>
      </w:pPr>
      <w:r>
        <w:separator/>
      </w:r>
    </w:p>
  </w:endnote>
  <w:endnote w:type="continuationSeparator" w:id="0">
    <w:p w:rsidR="00493666" w:rsidRDefault="0049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666" w:rsidRDefault="0049366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93666" w:rsidRDefault="00493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87A14"/>
    <w:rsid w:val="00493666"/>
    <w:rsid w:val="00E62CAE"/>
    <w:rsid w:val="00F8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180608-7531-44E7-B987-0D7CBAE8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spacing w:line="256" w:lineRule="auto"/>
      <w:ind w:left="720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Jaén Iglesias</dc:creator>
  <dc:description/>
  <cp:lastModifiedBy>Juan Carlos Jaén Iglesias</cp:lastModifiedBy>
  <cp:revision>2</cp:revision>
  <dcterms:created xsi:type="dcterms:W3CDTF">2019-10-22T14:16:00Z</dcterms:created>
  <dcterms:modified xsi:type="dcterms:W3CDTF">2019-10-22T14:16:00Z</dcterms:modified>
</cp:coreProperties>
</file>